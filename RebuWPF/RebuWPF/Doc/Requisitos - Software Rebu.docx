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65" w:rsidRDefault="008639DD">
      <w:pPr>
        <w:pStyle w:val="Ttulo"/>
        <w:rPr>
          <w:lang w:val="pt-BR"/>
        </w:rPr>
      </w:pPr>
      <w:r>
        <w:rPr>
          <w:lang w:val="pt-BR"/>
        </w:rPr>
        <w:t>Software Rebu</w:t>
      </w:r>
    </w:p>
    <w:p w:rsidR="008639DD" w:rsidRDefault="008639DD" w:rsidP="008639DD">
      <w:pPr>
        <w:rPr>
          <w:lang w:val="pt-BR"/>
        </w:rPr>
      </w:pPr>
    </w:p>
    <w:p w:rsidR="008639DD" w:rsidRDefault="008639DD" w:rsidP="008639DD">
      <w:pPr>
        <w:pStyle w:val="Ttulo1"/>
        <w:rPr>
          <w:lang w:val="pt-BR"/>
        </w:rPr>
      </w:pPr>
      <w:r>
        <w:rPr>
          <w:lang w:val="pt-BR"/>
        </w:rPr>
        <w:t>Descrição</w:t>
      </w:r>
    </w:p>
    <w:p w:rsidR="008639DD" w:rsidRPr="006E3F38" w:rsidRDefault="008639DD" w:rsidP="006E3F38">
      <w:pPr>
        <w:rPr>
          <w:lang w:val="pt-BR"/>
        </w:rPr>
      </w:pPr>
      <w:r w:rsidRPr="006E3F38">
        <w:rPr>
          <w:lang w:val="pt-BR"/>
        </w:rPr>
        <w:t>A Luciana precisa acompanhar os chamados ao serviço de atendimento ao consumidor de vários serviços prestados a Família.</w:t>
      </w:r>
    </w:p>
    <w:p w:rsidR="00934465" w:rsidRPr="00DD47C7" w:rsidRDefault="008639DD" w:rsidP="006E3F38">
      <w:pPr>
        <w:pStyle w:val="Ttulo1"/>
        <w:pBdr>
          <w:bottom w:val="single" w:sz="4" w:space="31" w:color="595959" w:themeColor="text1" w:themeTint="A6"/>
        </w:pBdr>
        <w:rPr>
          <w:lang w:val="pt-BR"/>
        </w:rPr>
      </w:pPr>
      <w:r>
        <w:rPr>
          <w:lang w:val="pt-BR"/>
        </w:rPr>
        <w:t>Requisitos Funcionais</w:t>
      </w:r>
    </w:p>
    <w:p w:rsidR="00934465" w:rsidRPr="006E3F38" w:rsidRDefault="008639DD" w:rsidP="006E3F38">
      <w:pPr>
        <w:rPr>
          <w:lang w:val="pt-BR"/>
        </w:rPr>
      </w:pPr>
      <w:r w:rsidRPr="006E3F38">
        <w:rPr>
          <w:lang w:val="pt-BR"/>
        </w:rPr>
        <w:t>As funcionalidades esperadas são:</w:t>
      </w:r>
    </w:p>
    <w:p w:rsidR="008639DD" w:rsidRPr="006E3F38" w:rsidRDefault="00841A93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 w:rsidRPr="006E3F38">
        <w:rPr>
          <w:sz w:val="24"/>
          <w:szCs w:val="24"/>
          <w:lang w:val="pt-BR"/>
        </w:rPr>
        <w:t>Cadastrar, Editar</w:t>
      </w:r>
      <w:r w:rsidR="00737801" w:rsidRPr="006E3F38">
        <w:rPr>
          <w:sz w:val="24"/>
          <w:szCs w:val="24"/>
          <w:lang w:val="pt-BR"/>
        </w:rPr>
        <w:t>,</w:t>
      </w:r>
      <w:r w:rsidRPr="006E3F38">
        <w:rPr>
          <w:sz w:val="24"/>
          <w:szCs w:val="24"/>
          <w:lang w:val="pt-BR"/>
        </w:rPr>
        <w:t xml:space="preserve"> Excluir</w:t>
      </w:r>
      <w:r w:rsidR="00737801" w:rsidRPr="006E3F38">
        <w:rPr>
          <w:sz w:val="24"/>
          <w:szCs w:val="24"/>
          <w:lang w:val="pt-BR"/>
        </w:rPr>
        <w:t xml:space="preserve"> e Imprimir</w:t>
      </w:r>
      <w:r w:rsidRPr="006E3F38">
        <w:rPr>
          <w:sz w:val="24"/>
          <w:szCs w:val="24"/>
          <w:lang w:val="pt-BR"/>
        </w:rPr>
        <w:t xml:space="preserve"> chamados a Empresas</w:t>
      </w:r>
    </w:p>
    <w:p w:rsidR="00B957DD" w:rsidRDefault="00B957DD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 w:rsidRPr="006E3F38">
        <w:rPr>
          <w:sz w:val="24"/>
          <w:szCs w:val="24"/>
          <w:lang w:val="pt-BR"/>
        </w:rPr>
        <w:t>Cada Chamado possui Data, Empresa, Descrição da Ocorrência Inicial e Situação</w:t>
      </w:r>
    </w:p>
    <w:p w:rsidR="00841A93" w:rsidRPr="006E3F38" w:rsidRDefault="00841A93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 w:rsidRPr="006E3F38">
        <w:rPr>
          <w:sz w:val="24"/>
          <w:szCs w:val="24"/>
          <w:lang w:val="pt-BR"/>
        </w:rPr>
        <w:t xml:space="preserve">Cada Chamado possui </w:t>
      </w:r>
      <w:r w:rsidR="00737801" w:rsidRPr="006E3F38">
        <w:rPr>
          <w:sz w:val="24"/>
          <w:szCs w:val="24"/>
          <w:lang w:val="pt-BR"/>
        </w:rPr>
        <w:t>várias</w:t>
      </w:r>
      <w:r w:rsidRPr="006E3F38">
        <w:rPr>
          <w:sz w:val="24"/>
          <w:szCs w:val="24"/>
          <w:lang w:val="pt-BR"/>
        </w:rPr>
        <w:t xml:space="preserve"> etapas que ocorrem em datas diferentes e possuem descrições </w:t>
      </w:r>
      <w:r w:rsidR="00737801" w:rsidRPr="006E3F38">
        <w:rPr>
          <w:sz w:val="24"/>
          <w:szCs w:val="24"/>
          <w:lang w:val="pt-BR"/>
        </w:rPr>
        <w:t>próprias</w:t>
      </w:r>
    </w:p>
    <w:p w:rsidR="006E3F38" w:rsidRPr="006E3F38" w:rsidRDefault="006E3F38" w:rsidP="006E3F38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 w:rsidRPr="006E3F38">
        <w:rPr>
          <w:sz w:val="24"/>
          <w:szCs w:val="24"/>
          <w:lang w:val="pt-BR"/>
        </w:rPr>
        <w:t xml:space="preserve">Cadastrar, Editar e Excluir </w:t>
      </w:r>
      <w:r w:rsidRPr="006E3F38">
        <w:rPr>
          <w:sz w:val="24"/>
          <w:szCs w:val="24"/>
          <w:lang w:val="pt-BR"/>
        </w:rPr>
        <w:t>Cada Etapa do Chamado</w:t>
      </w:r>
    </w:p>
    <w:p w:rsidR="00B957DD" w:rsidRPr="006E3F38" w:rsidRDefault="00B957DD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 w:rsidRPr="006E3F38">
        <w:rPr>
          <w:sz w:val="24"/>
          <w:szCs w:val="24"/>
          <w:lang w:val="pt-BR"/>
        </w:rPr>
        <w:t>Cada Etapa possui Data, Protocolo, Atendente, Descrição, Data para Solução</w:t>
      </w:r>
    </w:p>
    <w:p w:rsidR="00841A93" w:rsidRPr="006E3F38" w:rsidRDefault="00841A93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 w:rsidRPr="006E3F38">
        <w:rPr>
          <w:sz w:val="24"/>
          <w:szCs w:val="24"/>
          <w:lang w:val="pt-BR"/>
        </w:rPr>
        <w:t>Os Chamados ficam abertos até que o problema seja resolvido e assim “Fechado”</w:t>
      </w:r>
    </w:p>
    <w:p w:rsidR="00841A93" w:rsidRPr="006E3F38" w:rsidRDefault="00737801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 w:rsidRPr="006E3F38">
        <w:rPr>
          <w:sz w:val="24"/>
          <w:szCs w:val="24"/>
          <w:lang w:val="pt-BR"/>
        </w:rPr>
        <w:t>Pode-se pesquisar por informações dos chamados</w:t>
      </w:r>
    </w:p>
    <w:p w:rsidR="00737801" w:rsidRPr="006E3F38" w:rsidRDefault="00B957DD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 w:rsidRPr="006E3F38">
        <w:rPr>
          <w:sz w:val="24"/>
          <w:szCs w:val="24"/>
          <w:lang w:val="pt-BR"/>
        </w:rPr>
        <w:t>Cadastrar, Editar, Excluir Empresas</w:t>
      </w:r>
    </w:p>
    <w:p w:rsidR="00B957DD" w:rsidRDefault="00B957DD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 w:rsidRPr="006E3F38">
        <w:rPr>
          <w:sz w:val="24"/>
          <w:szCs w:val="24"/>
          <w:lang w:val="pt-BR"/>
        </w:rPr>
        <w:t>Cada Empresa possui Nome e Telefone</w:t>
      </w:r>
    </w:p>
    <w:p w:rsidR="00E05085" w:rsidRPr="006E3F38" w:rsidRDefault="00E05085" w:rsidP="00E05085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Situação pode ser Aberto e Fechado</w:t>
      </w:r>
    </w:p>
    <w:p w:rsidR="00E05085" w:rsidRDefault="00E05085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 o Chamado estiver Aberto e a Data para a Solução já passou, o Chamado é marcado em vermelho</w:t>
      </w:r>
    </w:p>
    <w:p w:rsidR="00283DE1" w:rsidRPr="006E3F38" w:rsidRDefault="00283DE1" w:rsidP="008639DD">
      <w:pPr>
        <w:pStyle w:val="PargrafodaLista"/>
        <w:numPr>
          <w:ilvl w:val="0"/>
          <w:numId w:val="1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Imprimir uma Listagem com os Chamados Abertos</w:t>
      </w:r>
      <w:bookmarkStart w:id="0" w:name="_GoBack"/>
      <w:bookmarkEnd w:id="0"/>
    </w:p>
    <w:sectPr w:rsidR="00283DE1" w:rsidRPr="006E3F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6CD320F7"/>
    <w:multiLevelType w:val="hybridMultilevel"/>
    <w:tmpl w:val="B72486F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DD"/>
    <w:rsid w:val="0011723B"/>
    <w:rsid w:val="00211387"/>
    <w:rsid w:val="00283DE1"/>
    <w:rsid w:val="006E3F38"/>
    <w:rsid w:val="00737801"/>
    <w:rsid w:val="00841A93"/>
    <w:rsid w:val="008639DD"/>
    <w:rsid w:val="00934465"/>
    <w:rsid w:val="00B957DD"/>
    <w:rsid w:val="00DD47C7"/>
    <w:rsid w:val="00E0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7157C-B8AA-4735-BDE4-C79E35C9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F38"/>
    <w:rPr>
      <w:sz w:val="26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58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Fernandes D'Agostino</dc:creator>
  <cp:keywords/>
  <cp:lastModifiedBy>Tiago Fernandes D'Agostino</cp:lastModifiedBy>
  <cp:revision>4</cp:revision>
  <dcterms:created xsi:type="dcterms:W3CDTF">2015-02-28T16:19:00Z</dcterms:created>
  <dcterms:modified xsi:type="dcterms:W3CDTF">2015-02-28T17:17:00Z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